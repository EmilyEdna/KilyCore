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中食药监管信息查询平台功能版块价格表（2018 年暂定）</w:t>
      </w:r>
    </w:p>
    <w:tbl>
      <w:tblPr>
        <w:tblStyle w:val="6"/>
        <w:tblW w:w="16246" w:type="dxa"/>
        <w:tblInd w:w="-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"/>
        <w:gridCol w:w="1004"/>
        <w:gridCol w:w="811"/>
        <w:gridCol w:w="255"/>
        <w:gridCol w:w="330"/>
        <w:gridCol w:w="735"/>
        <w:gridCol w:w="450"/>
        <w:gridCol w:w="165"/>
        <w:gridCol w:w="1395"/>
        <w:gridCol w:w="375"/>
        <w:gridCol w:w="45"/>
        <w:gridCol w:w="735"/>
        <w:gridCol w:w="165"/>
        <w:gridCol w:w="1005"/>
        <w:gridCol w:w="1020"/>
        <w:gridCol w:w="840"/>
        <w:gridCol w:w="390"/>
        <w:gridCol w:w="720"/>
        <w:gridCol w:w="1200"/>
        <w:gridCol w:w="2220"/>
        <w:gridCol w:w="315"/>
        <w:gridCol w:w="705"/>
        <w:gridCol w:w="1005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05" w:type="dxa"/>
            <w:gridSpan w:val="2"/>
            <w:vMerge w:val="restart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分类</w:t>
            </w:r>
          </w:p>
        </w:tc>
        <w:tc>
          <w:tcPr>
            <w:tcW w:w="2746" w:type="dxa"/>
            <w:gridSpan w:val="6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体验版</w:t>
            </w:r>
          </w:p>
        </w:tc>
        <w:tc>
          <w:tcPr>
            <w:tcW w:w="3720" w:type="dxa"/>
            <w:gridSpan w:val="6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基础版</w:t>
            </w:r>
          </w:p>
        </w:tc>
        <w:tc>
          <w:tcPr>
            <w:tcW w:w="4170" w:type="dxa"/>
            <w:gridSpan w:val="5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升级版</w:t>
            </w:r>
          </w:p>
        </w:tc>
        <w:tc>
          <w:tcPr>
            <w:tcW w:w="4245" w:type="dxa"/>
            <w:gridSpan w:val="4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旗舰版</w:t>
            </w:r>
          </w:p>
        </w:tc>
        <w:tc>
          <w:tcPr>
            <w:tcW w:w="360" w:type="dxa"/>
            <w:vMerge w:val="restart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定制版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05" w:type="dxa"/>
            <w:gridSpan w:val="2"/>
            <w:vMerge w:val="continue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06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33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赠送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价格（年）</w:t>
            </w:r>
          </w:p>
        </w:tc>
        <w:tc>
          <w:tcPr>
            <w:tcW w:w="6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39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42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赠送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价格（年）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3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赠送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价格（年）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31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赠送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价格（年）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360" w:type="dxa"/>
            <w:vMerge w:val="continue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</w:trPr>
        <w:tc>
          <w:tcPr>
            <w:tcW w:w="1005" w:type="dxa"/>
            <w:gridSpan w:val="2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种养殖企业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企业资料、产品管理、一物一码</w:t>
            </w:r>
          </w:p>
        </w:tc>
        <w:tc>
          <w:tcPr>
            <w:tcW w:w="3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480元</w:t>
            </w:r>
          </w:p>
        </w:tc>
        <w:tc>
          <w:tcPr>
            <w:tcW w:w="61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可生成1万枚以内的追溯码</w:t>
            </w:r>
          </w:p>
        </w:tc>
        <w:tc>
          <w:tcPr>
            <w:tcW w:w="139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企业资料、产品管理、成长档案、一物一码、</w:t>
            </w:r>
          </w:p>
        </w:tc>
        <w:tc>
          <w:tcPr>
            <w:tcW w:w="42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一星认证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2000元</w:t>
            </w:r>
          </w:p>
        </w:tc>
        <w:tc>
          <w:tcPr>
            <w:tcW w:w="117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可生成10万枚追溯码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企业资料、产品管理、原辅料管理、成长档案、一物一码、物流系统、打印标签</w:t>
            </w:r>
          </w:p>
        </w:tc>
        <w:tc>
          <w:tcPr>
            <w:tcW w:w="39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二星认证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4000元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可生成100万枚追溯码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企业资料、产品管理、原辅料管理、、成长档案、一物一码、物流系统、打印标签、集团客户</w:t>
            </w:r>
          </w:p>
        </w:tc>
        <w:tc>
          <w:tcPr>
            <w:tcW w:w="315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三星认证</w:t>
            </w: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8万元</w:t>
            </w:r>
          </w:p>
        </w:tc>
        <w:tc>
          <w:tcPr>
            <w:tcW w:w="10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可生成5000万枚追溯码</w:t>
            </w:r>
          </w:p>
        </w:tc>
        <w:tc>
          <w:tcPr>
            <w:tcW w:w="360" w:type="dxa"/>
            <w:vMerge w:val="restart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其他非平台业务需根据实际情况计算价格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生产加工企业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企业资料、产品管理、一物一码</w:t>
            </w:r>
          </w:p>
        </w:tc>
        <w:tc>
          <w:tcPr>
            <w:tcW w:w="3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600元</w:t>
            </w:r>
          </w:p>
        </w:tc>
        <w:tc>
          <w:tcPr>
            <w:tcW w:w="61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企业资料、产品管理、生产品控、一物一码</w:t>
            </w:r>
          </w:p>
        </w:tc>
        <w:tc>
          <w:tcPr>
            <w:tcW w:w="42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3000元</w:t>
            </w:r>
          </w:p>
        </w:tc>
        <w:tc>
          <w:tcPr>
            <w:tcW w:w="117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企业资料、产品管理、成长档案、生产品控、物流系统、打印标签</w:t>
            </w:r>
          </w:p>
        </w:tc>
        <w:tc>
          <w:tcPr>
            <w:tcW w:w="3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6000元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企业资料、产品管理、成长档案、生产品控、物流系统、打印标签、集团客户</w:t>
            </w:r>
          </w:p>
        </w:tc>
        <w:tc>
          <w:tcPr>
            <w:tcW w:w="3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10万元</w:t>
            </w:r>
          </w:p>
        </w:tc>
        <w:tc>
          <w:tcPr>
            <w:tcW w:w="10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0" w:type="dxa"/>
            <w:vMerge w:val="continue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0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流通企业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一物一码</w:t>
            </w:r>
          </w:p>
        </w:tc>
        <w:tc>
          <w:tcPr>
            <w:tcW w:w="3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360元</w:t>
            </w:r>
          </w:p>
        </w:tc>
        <w:tc>
          <w:tcPr>
            <w:tcW w:w="61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企业资料、产品管理、物流系统、一物一码</w:t>
            </w:r>
          </w:p>
        </w:tc>
        <w:tc>
          <w:tcPr>
            <w:tcW w:w="42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1500元</w:t>
            </w:r>
          </w:p>
        </w:tc>
        <w:tc>
          <w:tcPr>
            <w:tcW w:w="117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企业资料、产品管理、物流系统、储运管理、一物一码、打印标签</w:t>
            </w:r>
          </w:p>
        </w:tc>
        <w:tc>
          <w:tcPr>
            <w:tcW w:w="3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3000元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企业资料、产品管理、物流系统、一物一码、打印标签、集团客户</w:t>
            </w:r>
          </w:p>
        </w:tc>
        <w:tc>
          <w:tcPr>
            <w:tcW w:w="3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6万元</w:t>
            </w:r>
          </w:p>
        </w:tc>
        <w:tc>
          <w:tcPr>
            <w:tcW w:w="10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0" w:type="dxa"/>
            <w:vMerge w:val="continue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单位食堂（非盈利性）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</w:t>
            </w:r>
          </w:p>
        </w:tc>
        <w:tc>
          <w:tcPr>
            <w:tcW w:w="3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240元</w:t>
            </w:r>
          </w:p>
        </w:tc>
        <w:tc>
          <w:tcPr>
            <w:tcW w:w="61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  <w:tc>
          <w:tcPr>
            <w:tcW w:w="139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企业资料、餐饮溯源、基础管理（点餐系统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）</w:t>
            </w:r>
          </w:p>
        </w:tc>
        <w:tc>
          <w:tcPr>
            <w:tcW w:w="42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1000元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免收2万份订单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服务费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企业资料、餐饮溯源、基础管理、库存管理、报表管理</w:t>
            </w:r>
          </w:p>
        </w:tc>
        <w:tc>
          <w:tcPr>
            <w:tcW w:w="3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3000元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免收10万份订单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服务费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企业资料、餐饮溯源、基础管理、库存管理、报表管理、集团客户</w:t>
            </w:r>
          </w:p>
        </w:tc>
        <w:tc>
          <w:tcPr>
            <w:tcW w:w="3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5000元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0万份订单的服务费</w:t>
            </w:r>
          </w:p>
        </w:tc>
        <w:tc>
          <w:tcPr>
            <w:tcW w:w="360" w:type="dxa"/>
            <w:vMerge w:val="continue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0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餐饮企业（盈利性）</w:t>
            </w:r>
          </w:p>
        </w:tc>
        <w:tc>
          <w:tcPr>
            <w:tcW w:w="106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</w:t>
            </w:r>
          </w:p>
        </w:tc>
        <w:tc>
          <w:tcPr>
            <w:tcW w:w="33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360元</w:t>
            </w:r>
          </w:p>
        </w:tc>
        <w:tc>
          <w:tcPr>
            <w:tcW w:w="61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9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企业资料、餐饮溯源、基础管理（点餐系统）</w:t>
            </w:r>
          </w:p>
        </w:tc>
        <w:tc>
          <w:tcPr>
            <w:tcW w:w="42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1500元</w:t>
            </w:r>
          </w:p>
        </w:tc>
        <w:tc>
          <w:tcPr>
            <w:tcW w:w="117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免收100万元营业额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服务费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企业资料、餐饮溯源、基础管理、库存管理、会员管理、报表管理</w:t>
            </w:r>
          </w:p>
        </w:tc>
        <w:tc>
          <w:tcPr>
            <w:tcW w:w="39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5000元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免收500万元营业额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服务费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企业资料、餐饮溯源、基础管理、库存管理、会员管理、报表管理、集团客户</w:t>
            </w:r>
          </w:p>
        </w:tc>
        <w:tc>
          <w:tcPr>
            <w:tcW w:w="3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10000元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免收1000万元营业额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服务费</w:t>
            </w:r>
          </w:p>
        </w:tc>
        <w:tc>
          <w:tcPr>
            <w:tcW w:w="360" w:type="dxa"/>
            <w:vMerge w:val="continue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246" w:type="dxa"/>
            <w:gridSpan w:val="24"/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通用版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</w:trPr>
        <w:tc>
          <w:tcPr>
            <w:tcW w:w="181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1770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乡村厨师</w:t>
            </w:r>
          </w:p>
        </w:tc>
        <w:tc>
          <w:tcPr>
            <w:tcW w:w="1935" w:type="dxa"/>
            <w:gridSpan w:val="3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三小管理</w:t>
            </w:r>
          </w:p>
        </w:tc>
        <w:tc>
          <w:tcPr>
            <w:tcW w:w="10725" w:type="dxa"/>
            <w:gridSpan w:val="14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  <w:trHeight w:val="227" w:hRule="atLeast"/>
        </w:trPr>
        <w:tc>
          <w:tcPr>
            <w:tcW w:w="181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工商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质检</w:t>
            </w:r>
          </w:p>
        </w:tc>
        <w:tc>
          <w:tcPr>
            <w:tcW w:w="7755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食药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</w:trPr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77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资料管理、群宴报备</w:t>
            </w:r>
          </w:p>
        </w:tc>
        <w:tc>
          <w:tcPr>
            <w:tcW w:w="193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备案管理、原辅料管理</w:t>
            </w:r>
          </w:p>
        </w:tc>
        <w:tc>
          <w:tcPr>
            <w:tcW w:w="9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工商备案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产品质检、关键点控制</w:t>
            </w:r>
          </w:p>
        </w:tc>
        <w:tc>
          <w:tcPr>
            <w:tcW w:w="7755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企业监管、产品监管、风险预警、执法检查、群宴报备、培训报道、三小管理、数据统计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</w:trPr>
        <w:tc>
          <w:tcPr>
            <w:tcW w:w="18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价格（年）</w:t>
            </w:r>
          </w:p>
        </w:tc>
        <w:tc>
          <w:tcPr>
            <w:tcW w:w="177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120元</w:t>
            </w:r>
          </w:p>
        </w:tc>
        <w:tc>
          <w:tcPr>
            <w:tcW w:w="193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60元</w:t>
            </w:r>
          </w:p>
        </w:tc>
        <w:tc>
          <w:tcPr>
            <w:tcW w:w="10725" w:type="dxa"/>
            <w:gridSpan w:val="14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5万/套（以县为单位）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vertAlign w:val="baseline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以上价格均为2018年定价，2018年以后的价格暂未定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所有报价均含税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此功能板块价格表仅指平台软件服务产品，不包含硬件及施工；所有分类均为单个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会员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加入平台的价格；所有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服务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内容的时间期限均为一年，如：2018年05月01日签订协议，所有服务截止日期为2019年04月30日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各级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营运中心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在本价格执行期间与客户签订的合同期限超出价格执行期限，应以合同期限为准，平台承诺价格不变、服务不变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各版本中的一物一码的“物”均可指：企业、批次、商品，即一物一码包括了平台上的一企一码、一品一码、一物一码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各版本包含追溯码可生成数量，超出数量需升级成更高版本或购买追溯码，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追溯码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价格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0.02元/枚，升级需重新缴纳新版本的费用并重新签订新的协议，开始计算新的周期，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之前签订的协议失效，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如：一家生产企业与平台2018年05月01日签订了“体验版”的协议并支付了费用600元，在08月01日因为追溯码生成超量需升级成“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基础版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”，则需要重新签订“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基础版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”的协议，并缴纳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“基础版”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的费用3000元，协议周期则重新更新为2018年08月01日至2019年07月31日，之前签订的“体验版”协议失效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，，单位食堂和餐饮企业均参照这个规则；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根据一次性采购纹理二维码标签数量可赠送不同版本：5万枚，赠送一年体验版；20万枚赠送一年基础版；50万枚赠送一年升级版；100万枚赠送一年旗舰版，赠送版本不进行累加，赠送周期为签订协议之日起一年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生成追溯码超过最高上限5000万枚，超出部分需按数量购买，价格0.001元/枚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单位食堂需提供主管单位的证明，各版本根据订单数量免收服务费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,超过上限100万份订单，超出部分按每份订单0.005元收取服务费；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餐饮企业开通点餐系统后按营业额比例收取服务费，各版本中已包含免营业额的服务费，最高上限1000万元营业额，超出部分按营业额0.5%收取服务费。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以上所有协议均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企业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通过网上与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签订，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款项按协议价格一次性支付给全国总公司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，发票由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为企业统一出具，以上报价除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体验版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外营运中心可另外向企业收取报价的50%的线下服务费，此部分需通过线下与营运中心签订协议，发票由营运中心向企业出具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以上所有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报价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只收取报价的20%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作为技术服务费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，剩下的80%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结算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给该区域省级营运中心，并由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省级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营运中心为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出具发票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；线下服务费全国总公司不收取技术服务费；全国总公司给各省级营运中心的结算周期为一个月，省级营运中心在收到款项后3个工作日内为全国总公司出具发票；各省级营运中心自行制定所营运区域内下级营运中心的分配比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此</w:t>
      </w:r>
      <w:bookmarkStart w:id="0" w:name="_GoBack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价格表为平台软件服务产品全国指导价</w:t>
      </w:r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，各省级营运公司结合各地实际情况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如需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做出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调整，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必须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向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提出书面申请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由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全国总公司研究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后确定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最终价格，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全国总公司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最终执行价格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的20%收取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技术服务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费，各省级营运公司对本地市场价格承担相应解释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以上内容最终解释权归全国总公司（成都研成科技有限公司）所有。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vertAlign w:val="baseline"/>
          <w:lang w:val="en-US" w:eastAsia="zh-CN"/>
        </w:rPr>
      </w:pPr>
    </w:p>
    <w:sectPr>
      <w:headerReference r:id="rId3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372C6"/>
    <w:multiLevelType w:val="singleLevel"/>
    <w:tmpl w:val="3DC372C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64A83"/>
    <w:rsid w:val="087149F8"/>
    <w:rsid w:val="234728D2"/>
    <w:rsid w:val="2F8B378F"/>
    <w:rsid w:val="306B480D"/>
    <w:rsid w:val="36385A55"/>
    <w:rsid w:val="38377737"/>
    <w:rsid w:val="4B17370D"/>
    <w:rsid w:val="4DC90483"/>
    <w:rsid w:val="4F9E3A07"/>
    <w:rsid w:val="51164A83"/>
    <w:rsid w:val="52C83533"/>
    <w:rsid w:val="5F663581"/>
    <w:rsid w:val="60E00F67"/>
    <w:rsid w:val="6A4302D3"/>
    <w:rsid w:val="6D535020"/>
    <w:rsid w:val="764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2018-04-17T02:53:00Z</dcterms:created>
  <dc:creator>Administrator</dc:creator>
  <cp:lastModifiedBy>Administrator</cp:lastModifiedBy>
  <cp:lastPrinted>2018-04-19T07:16:00Z</cp:lastPrinted>
  <dcterms:modified xsi:type="dcterms:W3CDTF">2018-04-23T05:03:04Z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